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91" w:rsidRDefault="001A779A">
      <w:r>
        <w:t>All RSS trials were created at:</w:t>
      </w:r>
    </w:p>
    <w:p w:rsidR="001A779A" w:rsidRDefault="001A779A">
      <w:proofErr w:type="gramStart"/>
      <w:r>
        <w:t>8kHz</w:t>
      </w:r>
      <w:proofErr w:type="gramEnd"/>
      <w:r>
        <w:t xml:space="preserve"> Center Frequency</w:t>
      </w:r>
    </w:p>
    <w:p w:rsidR="001A779A" w:rsidRDefault="001A779A">
      <w:r>
        <w:t xml:space="preserve">40 Tones </w:t>
      </w:r>
      <w:proofErr w:type="gramStart"/>
      <w:r>
        <w:t>Per</w:t>
      </w:r>
      <w:proofErr w:type="gramEnd"/>
      <w:r>
        <w:t xml:space="preserve"> Octave</w:t>
      </w:r>
    </w:p>
    <w:p w:rsidR="001A779A" w:rsidRDefault="001A779A">
      <w:r>
        <w:t>4 total octaves of bandwidth (2k-32k)</w:t>
      </w:r>
    </w:p>
    <w:p w:rsidR="001A779A" w:rsidRDefault="001A779A">
      <w:r>
        <w:t>200ms duration</w:t>
      </w:r>
      <w:r w:rsidR="007E0449">
        <w:t xml:space="preserve"> – 300ms ISI</w:t>
      </w:r>
      <w:r w:rsidR="00BF3861">
        <w:t xml:space="preserve"> (100ms </w:t>
      </w:r>
      <w:proofErr w:type="spellStart"/>
      <w:r w:rsidR="00BF3861">
        <w:t>prestim</w:t>
      </w:r>
      <w:proofErr w:type="spellEnd"/>
      <w:r w:rsidR="00BF3861">
        <w:t>, 200ms STIM, 200ms off)</w:t>
      </w:r>
    </w:p>
    <w:p w:rsidR="001A779A" w:rsidRDefault="001A779A">
      <w:r>
        <w:t>100 trials</w:t>
      </w:r>
      <w:bookmarkStart w:id="0" w:name="_GoBack"/>
      <w:bookmarkEnd w:id="0"/>
    </w:p>
    <w:sectPr w:rsidR="001A779A" w:rsidSect="00F3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5844"/>
    <w:rsid w:val="000547FA"/>
    <w:rsid w:val="001A779A"/>
    <w:rsid w:val="00370779"/>
    <w:rsid w:val="005E5844"/>
    <w:rsid w:val="00730C7B"/>
    <w:rsid w:val="007A2404"/>
    <w:rsid w:val="007E0449"/>
    <w:rsid w:val="00935F07"/>
    <w:rsid w:val="00BF27E4"/>
    <w:rsid w:val="00BF3861"/>
    <w:rsid w:val="00E1436E"/>
    <w:rsid w:val="00E23D5D"/>
    <w:rsid w:val="00F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B5EDDEF6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>Engineering Computer Network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Verner, Ryan S</dc:creator>
  <cp:keywords/>
  <dc:description/>
  <cp:lastModifiedBy>Verner, Ryan S</cp:lastModifiedBy>
  <cp:revision>4</cp:revision>
  <dcterms:created xsi:type="dcterms:W3CDTF">2016-01-20T17:56:00Z</dcterms:created>
  <dcterms:modified xsi:type="dcterms:W3CDTF">2016-01-20T18:25:00Z</dcterms:modified>
</cp:coreProperties>
</file>